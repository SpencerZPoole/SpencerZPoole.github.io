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1A9AB91E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7A1E0BE4" w14:textId="3AEB8286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2A00202" wp14:editId="6F79BB53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16772B2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D3657E">
              <w:t>SP</w:t>
            </w:r>
          </w:p>
          <w:p w14:paraId="6DBB320C" w14:textId="77777777" w:rsidR="00A50939" w:rsidRPr="00906BEE" w:rsidRDefault="0043504A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CE2A15DDB2EA4E038CFD0E661D7DED69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473C7746" w14:textId="1F9D65EC" w:rsidR="002C2CDD" w:rsidRPr="00906BEE" w:rsidRDefault="005D4B41" w:rsidP="005D4B41">
            <w:r>
              <w:t>To substantially contribute to the maintenance and development of valuable, reliable software in our world and be a constructive, supportive member of the teams that I join along the way.</w:t>
            </w:r>
          </w:p>
          <w:p w14:paraId="75B8871A" w14:textId="77777777" w:rsidR="002C2CDD" w:rsidRPr="00906BEE" w:rsidRDefault="0043504A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3D611A84A1B64358BBD3AECA76CA462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5A6F0BBD" w14:textId="77777777" w:rsidR="005D4B41" w:rsidRDefault="005D4B41" w:rsidP="005D4B4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Programming Experience </w:t>
            </w:r>
          </w:p>
          <w:p w14:paraId="0D1C14CA" w14:textId="0BD53606" w:rsidR="005D4B41" w:rsidRDefault="00534DC0" w:rsidP="005D4B4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5D4B41">
              <w:rPr>
                <w:sz w:val="18"/>
                <w:szCs w:val="18"/>
              </w:rPr>
              <w:t xml:space="preserve">C# </w:t>
            </w:r>
          </w:p>
          <w:p w14:paraId="52110560" w14:textId="77777777" w:rsidR="00534DC0" w:rsidRDefault="00534DC0" w:rsidP="005D4B4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5D4B41">
              <w:rPr>
                <w:sz w:val="18"/>
                <w:szCs w:val="18"/>
              </w:rPr>
              <w:t xml:space="preserve">Python </w:t>
            </w:r>
          </w:p>
          <w:p w14:paraId="443C9ECD" w14:textId="77777777" w:rsidR="00534DC0" w:rsidRDefault="00534DC0" w:rsidP="005D4B4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5D4B41">
              <w:rPr>
                <w:sz w:val="18"/>
                <w:szCs w:val="18"/>
              </w:rPr>
              <w:t>JavaScript</w:t>
            </w:r>
            <w:r>
              <w:rPr>
                <w:sz w:val="18"/>
                <w:szCs w:val="18"/>
              </w:rPr>
              <w:t>/Java</w:t>
            </w:r>
            <w:r w:rsidR="005D4B41">
              <w:rPr>
                <w:sz w:val="18"/>
                <w:szCs w:val="18"/>
              </w:rPr>
              <w:t xml:space="preserve"> </w:t>
            </w:r>
          </w:p>
          <w:p w14:paraId="095631C6" w14:textId="56AD2D41" w:rsidR="005D4B41" w:rsidRDefault="00534DC0" w:rsidP="005D4B4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5D4B41">
              <w:rPr>
                <w:sz w:val="18"/>
                <w:szCs w:val="18"/>
              </w:rPr>
              <w:t xml:space="preserve">HTML/CSS </w:t>
            </w:r>
          </w:p>
          <w:p w14:paraId="4AC028BC" w14:textId="1B8B16B8" w:rsidR="005D4B41" w:rsidRDefault="00534DC0" w:rsidP="005D4B4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5D4B41">
              <w:rPr>
                <w:sz w:val="18"/>
                <w:szCs w:val="18"/>
              </w:rPr>
              <w:t xml:space="preserve">Linux/Bash </w:t>
            </w:r>
          </w:p>
          <w:p w14:paraId="48E789CA" w14:textId="7F04EC0C" w:rsidR="005D4B41" w:rsidRDefault="00534DC0" w:rsidP="005D4B4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5D4B41">
              <w:rPr>
                <w:sz w:val="18"/>
                <w:szCs w:val="18"/>
              </w:rPr>
              <w:t xml:space="preserve">Git/GitHub </w:t>
            </w:r>
          </w:p>
          <w:p w14:paraId="3C7DA27F" w14:textId="725F08E4" w:rsidR="00534DC0" w:rsidRDefault="00534DC0" w:rsidP="005D4B4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MySQL</w:t>
            </w:r>
          </w:p>
          <w:p w14:paraId="6931CA69" w14:textId="77777777" w:rsidR="00534DC0" w:rsidRDefault="005D4B41" w:rsidP="005D4B4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Audio Experience </w:t>
            </w:r>
          </w:p>
          <w:p w14:paraId="6A8B256A" w14:textId="77777777" w:rsidR="00534DC0" w:rsidRDefault="00534DC0" w:rsidP="005D4B4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5D4B41">
              <w:rPr>
                <w:sz w:val="18"/>
                <w:szCs w:val="18"/>
              </w:rPr>
              <w:t xml:space="preserve">Avid Pro Tools </w:t>
            </w:r>
          </w:p>
          <w:p w14:paraId="0929C784" w14:textId="77777777" w:rsidR="00534DC0" w:rsidRDefault="00534DC0" w:rsidP="005D4B4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5D4B41">
              <w:rPr>
                <w:sz w:val="18"/>
                <w:szCs w:val="18"/>
              </w:rPr>
              <w:t xml:space="preserve">Ableton Live </w:t>
            </w:r>
          </w:p>
          <w:p w14:paraId="46BBFFB2" w14:textId="54249E5A" w:rsidR="005D4B41" w:rsidRDefault="00534DC0" w:rsidP="005D4B4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5D4B41">
              <w:rPr>
                <w:sz w:val="18"/>
                <w:szCs w:val="18"/>
              </w:rPr>
              <w:t xml:space="preserve">Logic Pro </w:t>
            </w:r>
          </w:p>
          <w:p w14:paraId="59A890BF" w14:textId="77777777" w:rsidR="00534DC0" w:rsidRDefault="005D4B41" w:rsidP="005D4B4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Other Experience </w:t>
            </w:r>
          </w:p>
          <w:p w14:paraId="354D2E99" w14:textId="19BAF496" w:rsidR="005D4B41" w:rsidRDefault="00534DC0" w:rsidP="005D4B4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5D4B41">
              <w:rPr>
                <w:sz w:val="18"/>
                <w:szCs w:val="18"/>
              </w:rPr>
              <w:t xml:space="preserve">Unity3D </w:t>
            </w:r>
          </w:p>
          <w:p w14:paraId="32013EF4" w14:textId="77777777" w:rsidR="00534DC0" w:rsidRDefault="00534DC0" w:rsidP="005D4B4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5D4B41">
              <w:rPr>
                <w:sz w:val="18"/>
                <w:szCs w:val="18"/>
              </w:rPr>
              <w:t xml:space="preserve">Unreal Engine </w:t>
            </w:r>
          </w:p>
          <w:p w14:paraId="7F621304" w14:textId="77777777" w:rsidR="00534DC0" w:rsidRDefault="00534DC0" w:rsidP="005D4B4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5D4B41">
              <w:rPr>
                <w:sz w:val="18"/>
                <w:szCs w:val="18"/>
              </w:rPr>
              <w:t xml:space="preserve">Blender </w:t>
            </w:r>
          </w:p>
          <w:p w14:paraId="12E7A469" w14:textId="77777777" w:rsidR="00534DC0" w:rsidRDefault="00534DC0" w:rsidP="005D4B4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5D4B41">
              <w:rPr>
                <w:sz w:val="18"/>
                <w:szCs w:val="18"/>
              </w:rPr>
              <w:t xml:space="preserve">Ultimaker Cura </w:t>
            </w:r>
          </w:p>
          <w:p w14:paraId="6D0182BD" w14:textId="6D506979" w:rsidR="005D4B41" w:rsidRDefault="00534DC0" w:rsidP="005D4B4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5D4B41">
              <w:rPr>
                <w:sz w:val="18"/>
                <w:szCs w:val="18"/>
              </w:rPr>
              <w:t xml:space="preserve">AWS (EC2, S3) </w:t>
            </w:r>
          </w:p>
          <w:p w14:paraId="7B6521C2" w14:textId="77777777" w:rsidR="00741125" w:rsidRDefault="00534DC0" w:rsidP="00534DC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5D4B41">
              <w:rPr>
                <w:sz w:val="18"/>
                <w:szCs w:val="18"/>
              </w:rPr>
              <w:t>Windows XP, 7, 10</w:t>
            </w:r>
          </w:p>
          <w:p w14:paraId="4323E602" w14:textId="2E267F20" w:rsidR="00534DC0" w:rsidRPr="00534DC0" w:rsidRDefault="00534DC0" w:rsidP="00534DC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Adobe Photoshop/Illustrator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74A68BF0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33BB46A" w14:textId="1B5BF73C" w:rsidR="00C612DA" w:rsidRPr="00906BEE" w:rsidRDefault="0043504A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7B2B58DD3F064563884AC15B7E57AE4B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3657E">
                        <w:t>spencer poole</w:t>
                      </w:r>
                    </w:sdtContent>
                  </w:sdt>
                </w:p>
                <w:p w14:paraId="3485309B" w14:textId="4697432C" w:rsidR="00906BEE" w:rsidRPr="00906BEE" w:rsidRDefault="0043504A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82ABD7B462294AD9B55D423968D0EDE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3657E">
                        <w:t>software engineer</w:t>
                      </w:r>
                    </w:sdtContent>
                  </w:sdt>
                </w:p>
              </w:tc>
            </w:tr>
          </w:tbl>
          <w:p w14:paraId="34536A07" w14:textId="5F6A4A72" w:rsidR="002C2CDD" w:rsidRPr="00906BEE" w:rsidRDefault="00B7511E" w:rsidP="007569C1">
            <w:pPr>
              <w:pStyle w:val="Heading3"/>
            </w:pPr>
            <w:r>
              <w:t>eDUCATION</w:t>
            </w:r>
          </w:p>
          <w:p w14:paraId="7F17617C" w14:textId="7155F274" w:rsidR="002C2CDD" w:rsidRPr="00906BEE" w:rsidRDefault="00B7511E" w:rsidP="007569C1">
            <w:pPr>
              <w:pStyle w:val="Heading4"/>
            </w:pPr>
            <w:r>
              <w:t>B.S. cOMPUTER sCIENCE</w:t>
            </w:r>
            <w:r w:rsidR="002C2CDD" w:rsidRPr="00906BEE">
              <w:t xml:space="preserve"> • </w:t>
            </w:r>
            <w:r>
              <w:t>5/12/2021</w:t>
            </w:r>
            <w:r w:rsidR="002C2CDD" w:rsidRPr="00906BEE">
              <w:t xml:space="preserve"> • </w:t>
            </w:r>
            <w:r>
              <w:t>dRAKE UNIVERSITY</w:t>
            </w:r>
          </w:p>
          <w:p w14:paraId="01D78529" w14:textId="5E07B606" w:rsidR="00B7511E" w:rsidRPr="00906BEE" w:rsidRDefault="001E48CF" w:rsidP="00B7511E">
            <w:r>
              <w:t>Successfully l</w:t>
            </w:r>
            <w:r w:rsidRPr="001E48CF">
              <w:t>ed a team of two other C.S. students to develop a virtual reality video game using C#, Unity3D, and the HTC Vive.</w:t>
            </w:r>
            <w:r>
              <w:t xml:space="preserve"> I assisted my team in learning Unity3D, GitHub, and C# as they were unfamiliar with them, and I allocated tasks to meet our development milestones and overall goal of a playable demo within 3 months’ time.</w:t>
            </w:r>
          </w:p>
          <w:p w14:paraId="1115CE08" w14:textId="4559D25B" w:rsidR="002C2CDD" w:rsidRPr="00906BEE" w:rsidRDefault="00B7511E" w:rsidP="007569C1">
            <w:pPr>
              <w:pStyle w:val="Heading4"/>
            </w:pPr>
            <w:r>
              <w:t>A.A.S. AUDIO PRODUCTION &amp; ENGINEERING</w:t>
            </w:r>
            <w:r w:rsidR="002C2CDD" w:rsidRPr="00906BEE">
              <w:t xml:space="preserve"> • </w:t>
            </w:r>
            <w:r>
              <w:t>6/13/2014</w:t>
            </w:r>
            <w:r w:rsidR="002C2CDD" w:rsidRPr="00906BEE">
              <w:t xml:space="preserve"> • </w:t>
            </w:r>
            <w:r>
              <w:t>THE INSTITUTE OF PRODUCTION AND RECORDING</w:t>
            </w:r>
          </w:p>
          <w:p w14:paraId="0C8DC29B" w14:textId="2EC93E6F" w:rsidR="002C2CDD" w:rsidRPr="00906BEE" w:rsidRDefault="00B7511E" w:rsidP="00534DC0">
            <w:r>
              <w:t xml:space="preserve">Studied recording studio management and trained in audio and recording equipment. Recorded, mixed, and mastered music for local bands </w:t>
            </w:r>
            <w:r w:rsidR="001E48CF">
              <w:t>and</w:t>
            </w:r>
            <w:r>
              <w:t xml:space="preserve"> practiced audio post-production for cinema.</w:t>
            </w:r>
          </w:p>
          <w:p w14:paraId="356F628A" w14:textId="0E120DAC" w:rsidR="002C2CDD" w:rsidRPr="00906BEE" w:rsidRDefault="00B7511E" w:rsidP="007569C1">
            <w:pPr>
              <w:pStyle w:val="Heading3"/>
            </w:pPr>
            <w:r>
              <w:t>EXPERIENCE</w:t>
            </w:r>
          </w:p>
          <w:p w14:paraId="0D2424BF" w14:textId="520621E9" w:rsidR="002C2CDD" w:rsidRPr="00906BEE" w:rsidRDefault="00534DC0" w:rsidP="007569C1">
            <w:pPr>
              <w:pStyle w:val="Heading4"/>
            </w:pPr>
            <w:r>
              <w:t>b</w:t>
            </w:r>
            <w:r w:rsidR="00B7511E">
              <w:t>ARISTA</w:t>
            </w:r>
            <w:r w:rsidR="002C2CDD" w:rsidRPr="00906BEE">
              <w:t xml:space="preserve"> • </w:t>
            </w:r>
            <w:r w:rsidR="00B7511E">
              <w:t>FRIEDRICH’S COFFEE</w:t>
            </w:r>
            <w:r w:rsidR="002C2CDD" w:rsidRPr="00906BEE">
              <w:t xml:space="preserve"> • </w:t>
            </w:r>
            <w:r w:rsidR="00B7511E">
              <w:t>OCTOBER 2016 – MAY 2019</w:t>
            </w:r>
          </w:p>
          <w:p w14:paraId="3EA27A58" w14:textId="78EA761C" w:rsidR="002C2CDD" w:rsidRPr="00906BEE" w:rsidRDefault="0079158F" w:rsidP="00534DC0">
            <w:r>
              <w:t>Responsible for customer transactions and satisfaction, quality high-value beverage preparation, preparing goods for use the next day, and cleaning/maintaining the storefront.</w:t>
            </w:r>
          </w:p>
          <w:p w14:paraId="7A3C5C54" w14:textId="007846E0" w:rsidR="002C2CDD" w:rsidRPr="00906BEE" w:rsidRDefault="00B7511E" w:rsidP="007569C1">
            <w:pPr>
              <w:pStyle w:val="Heading4"/>
            </w:pPr>
            <w:r>
              <w:t>SHIFT SUPERVISOR</w:t>
            </w:r>
            <w:r w:rsidR="002C2CDD" w:rsidRPr="00906BEE">
              <w:t xml:space="preserve"> •</w:t>
            </w:r>
            <w:r>
              <w:t xml:space="preserve"> CARIBOU COFFEE</w:t>
            </w:r>
            <w:r w:rsidR="002C2CDD" w:rsidRPr="00906BEE">
              <w:t xml:space="preserve"> • </w:t>
            </w:r>
            <w:r>
              <w:t>SEPTEMBER 2015 – JULY 2016</w:t>
            </w:r>
          </w:p>
          <w:p w14:paraId="57CAD002" w14:textId="3EE10E6C" w:rsidR="00741125" w:rsidRPr="00906BEE" w:rsidRDefault="00B7511E" w:rsidP="00693DB2">
            <w:r>
              <w:t>Closing shift supervisor. Managed two others as a team 5 days/week. Responsible for logging store inventory, preparing goods for use the next morning, cleaning/maintaining the storefront, and ensuring customer satisfaction during business hours.</w:t>
            </w:r>
          </w:p>
        </w:tc>
      </w:tr>
    </w:tbl>
    <w:p w14:paraId="3CBC65F3" w14:textId="77777777" w:rsidR="00C62C50" w:rsidRDefault="00C62C50" w:rsidP="00E22E87">
      <w:pPr>
        <w:pStyle w:val="NoSpacing"/>
      </w:pPr>
    </w:p>
    <w:sectPr w:rsidR="00C62C50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B0CAD" w14:textId="77777777" w:rsidR="0043504A" w:rsidRDefault="0043504A" w:rsidP="00713050">
      <w:pPr>
        <w:spacing w:line="240" w:lineRule="auto"/>
      </w:pPr>
      <w:r>
        <w:separator/>
      </w:r>
    </w:p>
  </w:endnote>
  <w:endnote w:type="continuationSeparator" w:id="0">
    <w:p w14:paraId="546C2F7E" w14:textId="77777777" w:rsidR="0043504A" w:rsidRDefault="0043504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1EF1" w14:textId="4A4AEA22" w:rsidR="00C2098A" w:rsidRDefault="00C2098A" w:rsidP="00693DB2">
    <w:pPr>
      <w:pStyle w:val="Footer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522"/>
      <w:gridCol w:w="2106"/>
      <w:gridCol w:w="2628"/>
      <w:gridCol w:w="2628"/>
    </w:tblGrid>
    <w:tr w:rsidR="00217980" w14:paraId="2C6A6671" w14:textId="77777777" w:rsidTr="00693DB2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EAA1D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6C261EE" wp14:editId="6A339697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9076D8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2C507593" w14:textId="4918349E" w:rsidR="00217980" w:rsidRDefault="00217980" w:rsidP="00217980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BB5D86" w14:textId="40A7653E" w:rsidR="00217980" w:rsidRDefault="00693DB2" w:rsidP="00693DB2">
          <w:pPr>
            <w:pStyle w:val="Footer"/>
            <w:jc w:val="left"/>
          </w:pPr>
          <w:r w:rsidRPr="00C2098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401EC92" wp14:editId="0EED1ACE">
                    <wp:simplePos x="0" y="0"/>
                    <wp:positionH relativeFrom="column">
                      <wp:posOffset>-73025</wp:posOffset>
                    </wp:positionH>
                    <wp:positionV relativeFrom="paragraph">
                      <wp:posOffset>0</wp:posOffset>
                    </wp:positionV>
                    <wp:extent cx="328930" cy="328930"/>
                    <wp:effectExtent l="0" t="0" r="13970" b="13970"/>
                    <wp:wrapTight wrapText="bothSides">
                      <wp:wrapPolygon edited="0">
                        <wp:start x="3753" y="0"/>
                        <wp:lineTo x="0" y="3753"/>
                        <wp:lineTo x="0" y="16263"/>
                        <wp:lineTo x="1251" y="20015"/>
                        <wp:lineTo x="3753" y="21266"/>
                        <wp:lineTo x="18764" y="21266"/>
                        <wp:lineTo x="21266" y="17514"/>
                        <wp:lineTo x="21266" y="3753"/>
                        <wp:lineTo x="17514" y="0"/>
                        <wp:lineTo x="3753" y="0"/>
                      </wp:wrapPolygon>
                    </wp:wrapTight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62DB5F0" id="Group 10" o:spid="_x0000_s1026" alt="&quot;&quot;" style="position:absolute;margin-left:-5.75pt;margin-top:0;width:25.9pt;height:25.9pt;z-index:-251656192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type="tight"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FF9E58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CDF7CB1" wp14:editId="54BF80AB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19C42C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59C4D056" w14:textId="77777777" w:rsidTr="00693DB2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8E8DA0A" w14:textId="76215967" w:rsidR="00811117" w:rsidRPr="00534DC0" w:rsidRDefault="00534DC0" w:rsidP="003C5528">
          <w:pPr>
            <w:pStyle w:val="Footer"/>
            <w:rPr>
              <w:sz w:val="20"/>
              <w:szCs w:val="20"/>
            </w:rPr>
          </w:pPr>
          <w:r w:rsidRPr="00534DC0">
            <w:rPr>
              <w:sz w:val="20"/>
              <w:szCs w:val="20"/>
            </w:rPr>
            <w:t>spencer.zachary.poole@gmail.com</w:t>
          </w:r>
        </w:p>
      </w:tc>
      <w:tc>
        <w:tcPr>
          <w:tcW w:w="522" w:type="dxa"/>
          <w:tcMar>
            <w:top w:w="144" w:type="dxa"/>
            <w:left w:w="115" w:type="dxa"/>
            <w:right w:w="115" w:type="dxa"/>
          </w:tcMar>
        </w:tcPr>
        <w:p w14:paraId="68017511" w14:textId="7D187483" w:rsidR="00811117" w:rsidRPr="00C2098A" w:rsidRDefault="00811117" w:rsidP="00217980">
          <w:pPr>
            <w:pStyle w:val="Footer"/>
          </w:pPr>
        </w:p>
      </w:tc>
      <w:tc>
        <w:tcPr>
          <w:tcW w:w="4734" w:type="dxa"/>
          <w:gridSpan w:val="2"/>
          <w:tcMar>
            <w:top w:w="144" w:type="dxa"/>
            <w:left w:w="115" w:type="dxa"/>
            <w:right w:w="115" w:type="dxa"/>
          </w:tcMar>
        </w:tcPr>
        <w:p w14:paraId="1AF4F94D" w14:textId="7107F8EC" w:rsidR="00811117" w:rsidRPr="00C2098A" w:rsidRDefault="00693DB2" w:rsidP="00693DB2">
          <w:pPr>
            <w:pStyle w:val="Footer"/>
          </w:pPr>
          <w:r>
            <w:t xml:space="preserve"> </w:t>
          </w:r>
          <w:r w:rsidR="00534DC0">
            <w:t>(515) 321 4717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150728EC" w14:textId="77777777" w:rsidR="00693DB2" w:rsidRDefault="00534DC0" w:rsidP="00693DB2">
          <w:pPr>
            <w:pStyle w:val="Footer"/>
            <w:rPr>
              <w:sz w:val="20"/>
              <w:szCs w:val="20"/>
            </w:rPr>
          </w:pPr>
          <w:r w:rsidRPr="00534DC0">
            <w:rPr>
              <w:sz w:val="20"/>
              <w:szCs w:val="20"/>
            </w:rPr>
            <w:t>linkedin.com/in/</w:t>
          </w:r>
        </w:p>
        <w:p w14:paraId="430CB692" w14:textId="09121047" w:rsidR="00811117" w:rsidRPr="00534DC0" w:rsidRDefault="00534DC0" w:rsidP="00693DB2">
          <w:pPr>
            <w:pStyle w:val="Footer"/>
            <w:rPr>
              <w:sz w:val="20"/>
              <w:szCs w:val="20"/>
            </w:rPr>
          </w:pPr>
          <w:r w:rsidRPr="00534DC0">
            <w:rPr>
              <w:sz w:val="20"/>
              <w:szCs w:val="20"/>
            </w:rPr>
            <w:t>spencer-poole</w:t>
          </w:r>
        </w:p>
      </w:tc>
    </w:tr>
  </w:tbl>
  <w:p w14:paraId="6E795027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D05CB" w14:textId="77777777" w:rsidR="0043504A" w:rsidRDefault="0043504A" w:rsidP="00713050">
      <w:pPr>
        <w:spacing w:line="240" w:lineRule="auto"/>
      </w:pPr>
      <w:r>
        <w:separator/>
      </w:r>
    </w:p>
  </w:footnote>
  <w:footnote w:type="continuationSeparator" w:id="0">
    <w:p w14:paraId="0B42812C" w14:textId="77777777" w:rsidR="0043504A" w:rsidRDefault="0043504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052B7A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3DB7342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E4EDD32" wp14:editId="428897DD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3819B11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77BF819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4E1809E" w14:textId="77777777" w:rsidR="001A5CA9" w:rsidRPr="009B3C40" w:rsidRDefault="0043504A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887394AD926B49E5B2496322E7A8F3BA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6A101ED6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39E99054" w14:textId="77777777" w:rsidR="001A5CA9" w:rsidRPr="00F207C0" w:rsidRDefault="001A5CA9" w:rsidP="001A5CA9"/>
      </w:tc>
    </w:tr>
  </w:tbl>
  <w:p w14:paraId="105CC3BC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5E"/>
    <w:rsid w:val="0008155E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E48CF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3504A"/>
    <w:rsid w:val="0046104A"/>
    <w:rsid w:val="004717C5"/>
    <w:rsid w:val="004A24CC"/>
    <w:rsid w:val="00523479"/>
    <w:rsid w:val="00534DC0"/>
    <w:rsid w:val="00543DB7"/>
    <w:rsid w:val="005729B0"/>
    <w:rsid w:val="00583E4F"/>
    <w:rsid w:val="005D4B41"/>
    <w:rsid w:val="00641630"/>
    <w:rsid w:val="00684488"/>
    <w:rsid w:val="00693DB2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9158F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6418E"/>
    <w:rsid w:val="00B7511E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160F6"/>
    <w:rsid w:val="00D3657E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33F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Default">
    <w:name w:val="Default"/>
    <w:rsid w:val="005D4B41"/>
    <w:pPr>
      <w:autoSpaceDE w:val="0"/>
      <w:autoSpaceDN w:val="0"/>
      <w:adjustRightInd w:val="0"/>
      <w:spacing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7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poo\AppData\Local\Microsoft\Office\16.0\DTS\en-US%7b68013CC7-EFF3-4B46-9447-57F64713CDDE%7d\%7b3C32A452-9FCD-4F44-9844-42AB5CF4ED06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2A15DDB2EA4E038CFD0E661D7DE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A0C80-AB43-47CA-B4F4-8393CB638563}"/>
      </w:docPartPr>
      <w:docPartBody>
        <w:p w:rsidR="00B86236" w:rsidRDefault="00EB30CF">
          <w:pPr>
            <w:pStyle w:val="CE2A15DDB2EA4E038CFD0E661D7DED69"/>
          </w:pPr>
          <w:r w:rsidRPr="00906BEE">
            <w:t>Objective</w:t>
          </w:r>
        </w:p>
      </w:docPartBody>
    </w:docPart>
    <w:docPart>
      <w:docPartPr>
        <w:name w:val="3D611A84A1B64358BBD3AECA76CA4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EB5B6-9311-4951-9A99-D06182CABE11}"/>
      </w:docPartPr>
      <w:docPartBody>
        <w:p w:rsidR="00B86236" w:rsidRDefault="00EB30CF">
          <w:pPr>
            <w:pStyle w:val="3D611A84A1B64358BBD3AECA76CA462C"/>
          </w:pPr>
          <w:r w:rsidRPr="00906BEE">
            <w:t>Skills</w:t>
          </w:r>
        </w:p>
      </w:docPartBody>
    </w:docPart>
    <w:docPart>
      <w:docPartPr>
        <w:name w:val="7B2B58DD3F064563884AC15B7E57A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F903-EB12-4CD4-B5B0-6F28B4F4ABB9}"/>
      </w:docPartPr>
      <w:docPartBody>
        <w:p w:rsidR="00B86236" w:rsidRDefault="00EB30CF">
          <w:pPr>
            <w:pStyle w:val="7B2B58DD3F064563884AC15B7E57AE4B"/>
          </w:pPr>
          <w:r>
            <w:t>Your name</w:t>
          </w:r>
        </w:p>
      </w:docPartBody>
    </w:docPart>
    <w:docPart>
      <w:docPartPr>
        <w:name w:val="82ABD7B462294AD9B55D423968D0E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706C2-DAC1-446C-95DB-C0AAD9BD90AA}"/>
      </w:docPartPr>
      <w:docPartBody>
        <w:p w:rsidR="00B86236" w:rsidRDefault="00EB30CF">
          <w:pPr>
            <w:pStyle w:val="82ABD7B462294AD9B55D423968D0EDED"/>
          </w:pPr>
          <w:r w:rsidRPr="007D6458">
            <w:t>Profession or Industry</w:t>
          </w:r>
        </w:p>
      </w:docPartBody>
    </w:docPart>
    <w:docPart>
      <w:docPartPr>
        <w:name w:val="887394AD926B49E5B2496322E7A8F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27B6A-1AFA-4833-903A-1EE1C7DDDD91}"/>
      </w:docPartPr>
      <w:docPartBody>
        <w:p w:rsidR="00B86236" w:rsidRDefault="00EB30CF">
          <w:pPr>
            <w:pStyle w:val="887394AD926B49E5B2496322E7A8F3BA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10"/>
    <w:rsid w:val="006662A3"/>
    <w:rsid w:val="00B86236"/>
    <w:rsid w:val="00CA6210"/>
    <w:rsid w:val="00EB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4639D9237248B6927A1D8C94D4A79F">
    <w:name w:val="8C4639D9237248B6927A1D8C94D4A79F"/>
    <w:rsid w:val="00B86236"/>
  </w:style>
  <w:style w:type="paragraph" w:customStyle="1" w:styleId="CE2A15DDB2EA4E038CFD0E661D7DED69">
    <w:name w:val="CE2A15DDB2EA4E038CFD0E661D7DED69"/>
  </w:style>
  <w:style w:type="paragraph" w:customStyle="1" w:styleId="94CD04B1858E4A3CAE534021E8F7AF0F">
    <w:name w:val="94CD04B1858E4A3CAE534021E8F7AF0F"/>
    <w:rsid w:val="00B86236"/>
  </w:style>
  <w:style w:type="paragraph" w:customStyle="1" w:styleId="3D611A84A1B64358BBD3AECA76CA462C">
    <w:name w:val="3D611A84A1B64358BBD3AECA76CA462C"/>
  </w:style>
  <w:style w:type="paragraph" w:customStyle="1" w:styleId="3AFB6EF9A90F43519C509B42A5266CEE">
    <w:name w:val="3AFB6EF9A90F43519C509B42A5266CEE"/>
    <w:rsid w:val="00B86236"/>
  </w:style>
  <w:style w:type="paragraph" w:customStyle="1" w:styleId="7B2B58DD3F064563884AC15B7E57AE4B">
    <w:name w:val="7B2B58DD3F064563884AC15B7E57AE4B"/>
  </w:style>
  <w:style w:type="paragraph" w:customStyle="1" w:styleId="82ABD7B462294AD9B55D423968D0EDED">
    <w:name w:val="82ABD7B462294AD9B55D423968D0EDED"/>
  </w:style>
  <w:style w:type="paragraph" w:customStyle="1" w:styleId="8CA99DC1BB59435AAD4AB2E6277E7F38">
    <w:name w:val="8CA99DC1BB59435AAD4AB2E6277E7F38"/>
  </w:style>
  <w:style w:type="paragraph" w:customStyle="1" w:styleId="2F2A5E2B58964180B0E634181054AB7E">
    <w:name w:val="2F2A5E2B58964180B0E634181054AB7E"/>
  </w:style>
  <w:style w:type="paragraph" w:customStyle="1" w:styleId="6BC73B5DC8944C579AC8958E6479A81A">
    <w:name w:val="6BC73B5DC8944C579AC8958E6479A81A"/>
  </w:style>
  <w:style w:type="paragraph" w:customStyle="1" w:styleId="887394AD926B49E5B2496322E7A8F3BA">
    <w:name w:val="887394AD926B49E5B2496322E7A8F3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1112938-396D-4C50-8BC3-3C9B9172C3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{3C32A452-9FCD-4F44-9844-42AB5CF4ED06}tf16392716_win32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engineer</dc:subject>
  <dc:creator/>
  <cp:keywords/>
  <dc:description>spencerzpoole.com</dc:description>
  <cp:lastModifiedBy/>
  <cp:revision>1</cp:revision>
  <dcterms:created xsi:type="dcterms:W3CDTF">2021-06-15T00:49:00Z</dcterms:created>
  <dcterms:modified xsi:type="dcterms:W3CDTF">2021-06-18T05:31:00Z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